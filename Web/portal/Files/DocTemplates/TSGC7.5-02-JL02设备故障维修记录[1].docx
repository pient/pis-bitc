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1A" w:rsidRPr="008C289C" w:rsidRDefault="001E481A" w:rsidP="00533258">
      <w:pPr>
        <w:ind w:left="1440" w:right="240" w:hangingChars="400" w:hanging="1440"/>
        <w:jc w:val="center"/>
        <w:rPr>
          <w:rFonts w:ascii="仿宋_GB2312" w:eastAsia="仿宋_GB2312" w:hAnsi="仿宋_GB2312"/>
          <w:b/>
          <w:sz w:val="36"/>
        </w:rPr>
      </w:pPr>
      <w:r w:rsidRPr="008C289C">
        <w:rPr>
          <w:rFonts w:ascii="仿宋_GB2312" w:eastAsia="仿宋_GB2312" w:hAnsi="仿宋_GB2312" w:hint="eastAsia"/>
          <w:b/>
          <w:sz w:val="36"/>
        </w:rPr>
        <w:t>设备故障维修记录</w:t>
      </w:r>
    </w:p>
    <w:p w:rsidR="00922291" w:rsidRPr="00E1572A" w:rsidRDefault="00922291" w:rsidP="008C289C">
      <w:pPr>
        <w:ind w:left="960" w:hangingChars="400" w:hanging="960"/>
        <w:jc w:val="right"/>
        <w:rPr>
          <w:rFonts w:ascii="仿宋_GB2312" w:eastAsia="仿宋_GB2312" w:hAnsi="仿宋_GB2312"/>
          <w:sz w:val="24"/>
        </w:rPr>
      </w:pPr>
      <w:r w:rsidRPr="00E1572A">
        <w:rPr>
          <w:rFonts w:ascii="仿宋_GB2312" w:eastAsia="仿宋_GB2312" w:hAnsi="仿宋_GB2312" w:hint="eastAsia"/>
          <w:sz w:val="24"/>
        </w:rPr>
        <w:t>编号：</w:t>
      </w:r>
      <w:r w:rsidR="00B11A5E">
        <w:rPr>
          <w:rFonts w:ascii="仿宋_GB2312" w:eastAsia="仿宋_GB2312" w:hint="eastAsia"/>
          <w:sz w:val="24"/>
        </w:rPr>
        <w:t xml:space="preserve"> </w:t>
      </w:r>
      <w:r w:rsidR="008B180D" w:rsidRPr="009762AB">
        <w:rPr>
          <w:rFonts w:ascii="宋体" w:hAnsi="宋体"/>
          <w:szCs w:val="21"/>
        </w:rPr>
        <w:t>TS</w:t>
      </w:r>
      <w:r w:rsidR="008B180D">
        <w:rPr>
          <w:rFonts w:ascii="宋体" w:hAnsi="宋体" w:hint="eastAsia"/>
          <w:szCs w:val="21"/>
        </w:rPr>
        <w:t>/</w:t>
      </w:r>
      <w:r w:rsidR="008B180D" w:rsidRPr="009762AB">
        <w:rPr>
          <w:rFonts w:ascii="宋体" w:hAnsi="宋体"/>
          <w:szCs w:val="21"/>
        </w:rPr>
        <w:t>GC7.5-02-JL0</w:t>
      </w:r>
      <w:r w:rsidR="008B180D">
        <w:rPr>
          <w:rFonts w:ascii="宋体" w:hAnsi="宋体" w:hint="eastAsia"/>
          <w:szCs w:val="21"/>
        </w:rPr>
        <w:t>2</w:t>
      </w:r>
    </w:p>
    <w:tbl>
      <w:tblPr>
        <w:tblW w:w="85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6"/>
        <w:gridCol w:w="3190"/>
        <w:gridCol w:w="1984"/>
        <w:gridCol w:w="2182"/>
      </w:tblGrid>
      <w:tr w:rsidR="00346370" w:rsidRPr="00942218" w:rsidTr="006C3A96">
        <w:trPr>
          <w:trHeight w:val="756"/>
          <w:jc w:val="center"/>
        </w:trPr>
        <w:tc>
          <w:tcPr>
            <w:tcW w:w="1176" w:type="dxa"/>
            <w:vAlign w:val="center"/>
          </w:tcPr>
          <w:p w:rsidR="00346370" w:rsidRPr="00942218" w:rsidRDefault="00346370" w:rsidP="00FE31B3">
            <w:pPr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报修时间</w:t>
            </w:r>
          </w:p>
        </w:tc>
        <w:tc>
          <w:tcPr>
            <w:tcW w:w="3190" w:type="dxa"/>
            <w:vAlign w:val="center"/>
          </w:tcPr>
          <w:p w:rsidR="00346370" w:rsidRPr="00942218" w:rsidRDefault="00F13DE9" w:rsidP="006C3A96">
            <w:pPr>
              <w:jc w:val="righ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   年   月   日    时</w:t>
            </w:r>
          </w:p>
        </w:tc>
        <w:tc>
          <w:tcPr>
            <w:tcW w:w="1984" w:type="dxa"/>
            <w:vAlign w:val="center"/>
          </w:tcPr>
          <w:p w:rsidR="00346370" w:rsidRPr="00942218" w:rsidRDefault="00346370" w:rsidP="001E481A">
            <w:pPr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故障机器编号</w:t>
            </w:r>
          </w:p>
        </w:tc>
        <w:tc>
          <w:tcPr>
            <w:tcW w:w="2182" w:type="dxa"/>
            <w:vAlign w:val="center"/>
          </w:tcPr>
          <w:p w:rsidR="00346370" w:rsidRPr="00942218" w:rsidRDefault="00346370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922291" w:rsidRPr="00942218" w:rsidTr="008C289C">
        <w:trPr>
          <w:trHeight w:val="3402"/>
          <w:jc w:val="center"/>
        </w:trPr>
        <w:tc>
          <w:tcPr>
            <w:tcW w:w="1176" w:type="dxa"/>
            <w:vAlign w:val="center"/>
          </w:tcPr>
          <w:p w:rsidR="00922291" w:rsidRPr="00942218" w:rsidRDefault="00922291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  <w:r w:rsidRPr="00942218">
              <w:rPr>
                <w:rFonts w:ascii="仿宋_GB2312" w:eastAsia="仿宋_GB2312" w:hAnsi="仿宋_GB2312" w:hint="eastAsia"/>
                <w:sz w:val="24"/>
              </w:rPr>
              <w:t>问题描述</w:t>
            </w:r>
          </w:p>
        </w:tc>
        <w:tc>
          <w:tcPr>
            <w:tcW w:w="7356" w:type="dxa"/>
            <w:gridSpan w:val="3"/>
            <w:vAlign w:val="bottom"/>
          </w:tcPr>
          <w:p w:rsidR="00922291" w:rsidRPr="00942218" w:rsidRDefault="008419D7" w:rsidP="008C289C">
            <w:pPr>
              <w:wordWrap w:val="0"/>
              <w:jc w:val="righ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  <w:r w:rsidR="008C289C">
              <w:rPr>
                <w:rFonts w:ascii="仿宋_GB2312" w:eastAsia="仿宋_GB2312" w:hAnsi="仿宋_GB2312" w:hint="eastAsia"/>
                <w:sz w:val="24"/>
              </w:rPr>
              <w:t>修人签字：              年   月    日</w:t>
            </w:r>
          </w:p>
        </w:tc>
      </w:tr>
      <w:tr w:rsidR="008C289C" w:rsidRPr="00942218" w:rsidTr="007E5817">
        <w:trPr>
          <w:trHeight w:val="4657"/>
          <w:jc w:val="center"/>
        </w:trPr>
        <w:tc>
          <w:tcPr>
            <w:tcW w:w="1176" w:type="dxa"/>
            <w:vAlign w:val="center"/>
          </w:tcPr>
          <w:p w:rsidR="008C289C" w:rsidRPr="00942218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  <w:r w:rsidRPr="00942218">
              <w:rPr>
                <w:rFonts w:ascii="仿宋_GB2312" w:eastAsia="仿宋_GB2312" w:hAnsi="仿宋_GB2312" w:hint="eastAsia"/>
                <w:sz w:val="24"/>
              </w:rPr>
              <w:t>处理过程</w:t>
            </w:r>
          </w:p>
          <w:p w:rsidR="008C289C" w:rsidRPr="00942218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7356" w:type="dxa"/>
            <w:gridSpan w:val="3"/>
            <w:vAlign w:val="bottom"/>
          </w:tcPr>
          <w:p w:rsidR="008C289C" w:rsidRPr="00942218" w:rsidRDefault="008C289C" w:rsidP="007E5817">
            <w:pPr>
              <w:wordWrap w:val="0"/>
              <w:jc w:val="righ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维修人签字：              年   月    日</w:t>
            </w:r>
          </w:p>
        </w:tc>
      </w:tr>
      <w:tr w:rsidR="008C289C" w:rsidRPr="00942218" w:rsidTr="001E481A">
        <w:trPr>
          <w:trHeight w:val="3665"/>
          <w:jc w:val="center"/>
        </w:trPr>
        <w:tc>
          <w:tcPr>
            <w:tcW w:w="1176" w:type="dxa"/>
            <w:vAlign w:val="center"/>
          </w:tcPr>
          <w:p w:rsidR="00A6573D" w:rsidRDefault="00A6573D" w:rsidP="00A6573D">
            <w:pPr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校区主管意见：</w:t>
            </w:r>
          </w:p>
          <w:p w:rsidR="008C289C" w:rsidRPr="00942218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7356" w:type="dxa"/>
            <w:gridSpan w:val="3"/>
          </w:tcPr>
          <w:p w:rsidR="008C289C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</w:p>
          <w:p w:rsidR="008C289C" w:rsidRPr="008C289C" w:rsidRDefault="008C289C" w:rsidP="00922291">
            <w:pPr>
              <w:jc w:val="center"/>
              <w:rPr>
                <w:rFonts w:ascii="仿宋_GB2312" w:eastAsia="仿宋_GB2312" w:hAnsi="仿宋_GB2312"/>
                <w:b/>
                <w:sz w:val="24"/>
              </w:rPr>
            </w:pPr>
          </w:p>
          <w:p w:rsidR="008C289C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</w:p>
          <w:p w:rsidR="008C289C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</w:p>
          <w:p w:rsidR="008C289C" w:rsidRDefault="008C289C" w:rsidP="00922291">
            <w:pPr>
              <w:jc w:val="center"/>
              <w:rPr>
                <w:rFonts w:ascii="仿宋_GB2312" w:eastAsia="仿宋_GB2312" w:hAnsi="仿宋_GB2312" w:hint="eastAsia"/>
                <w:sz w:val="24"/>
              </w:rPr>
            </w:pPr>
          </w:p>
          <w:p w:rsidR="00A6573D" w:rsidRDefault="00A6573D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</w:p>
          <w:p w:rsidR="008C289C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</w:p>
          <w:p w:rsidR="008C289C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</w:p>
          <w:p w:rsidR="008C289C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</w:p>
          <w:p w:rsidR="008C289C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    主管签字：</w:t>
            </w:r>
          </w:p>
          <w:p w:rsidR="008C289C" w:rsidRPr="00942218" w:rsidRDefault="008C289C" w:rsidP="00922291">
            <w:pPr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日期：</w:t>
            </w:r>
          </w:p>
        </w:tc>
      </w:tr>
    </w:tbl>
    <w:p w:rsidR="00922291" w:rsidRPr="00942218" w:rsidRDefault="00922291" w:rsidP="00922291">
      <w:pPr>
        <w:jc w:val="right"/>
        <w:rPr>
          <w:rFonts w:ascii="仿宋_GB2312" w:eastAsia="仿宋_GB2312" w:hAnsi="仿宋_GB2312"/>
          <w:sz w:val="24"/>
        </w:rPr>
      </w:pPr>
    </w:p>
    <w:sectPr w:rsidR="00922291" w:rsidRPr="00942218" w:rsidSect="007B64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BC5" w:rsidRDefault="00755BC5">
      <w:r>
        <w:separator/>
      </w:r>
    </w:p>
  </w:endnote>
  <w:endnote w:type="continuationSeparator" w:id="0">
    <w:p w:rsidR="00755BC5" w:rsidRDefault="00755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291" w:rsidRDefault="003569C9" w:rsidP="00922291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922291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22291" w:rsidRDefault="0092229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291" w:rsidRDefault="003569C9" w:rsidP="00922291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922291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533258">
      <w:rPr>
        <w:rStyle w:val="a3"/>
        <w:noProof/>
      </w:rPr>
      <w:t>1</w:t>
    </w:r>
    <w:r>
      <w:rPr>
        <w:rStyle w:val="a3"/>
      </w:rPr>
      <w:fldChar w:fldCharType="end"/>
    </w:r>
  </w:p>
  <w:p w:rsidR="00922291" w:rsidRDefault="00922291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5D3" w:rsidRDefault="008A75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BC5" w:rsidRDefault="00755BC5">
      <w:r>
        <w:separator/>
      </w:r>
    </w:p>
  </w:footnote>
  <w:footnote w:type="continuationSeparator" w:id="0">
    <w:p w:rsidR="00755BC5" w:rsidRDefault="00755B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5D3" w:rsidRDefault="008A75D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5D3" w:rsidRDefault="008A75D3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1B3" w:rsidRDefault="00FE31B3" w:rsidP="008C289C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C36"/>
    <w:rsid w:val="00104823"/>
    <w:rsid w:val="00113252"/>
    <w:rsid w:val="001A10C9"/>
    <w:rsid w:val="001B32BE"/>
    <w:rsid w:val="001E481A"/>
    <w:rsid w:val="00243854"/>
    <w:rsid w:val="002579BB"/>
    <w:rsid w:val="002C23D4"/>
    <w:rsid w:val="002F4E75"/>
    <w:rsid w:val="00346370"/>
    <w:rsid w:val="003569C9"/>
    <w:rsid w:val="00442B1A"/>
    <w:rsid w:val="00447E72"/>
    <w:rsid w:val="00533258"/>
    <w:rsid w:val="00621C3A"/>
    <w:rsid w:val="006833EA"/>
    <w:rsid w:val="006C3A96"/>
    <w:rsid w:val="00755BC5"/>
    <w:rsid w:val="007B64A0"/>
    <w:rsid w:val="007E5817"/>
    <w:rsid w:val="00827C84"/>
    <w:rsid w:val="008419D7"/>
    <w:rsid w:val="00844252"/>
    <w:rsid w:val="008A75D3"/>
    <w:rsid w:val="008B180D"/>
    <w:rsid w:val="008C289C"/>
    <w:rsid w:val="00903DCA"/>
    <w:rsid w:val="00922291"/>
    <w:rsid w:val="00977C3C"/>
    <w:rsid w:val="009A6727"/>
    <w:rsid w:val="00A6573D"/>
    <w:rsid w:val="00B11A5E"/>
    <w:rsid w:val="00B13BD9"/>
    <w:rsid w:val="00B4767F"/>
    <w:rsid w:val="00C651AE"/>
    <w:rsid w:val="00CE0C36"/>
    <w:rsid w:val="00D43A44"/>
    <w:rsid w:val="00D54F85"/>
    <w:rsid w:val="00DA3578"/>
    <w:rsid w:val="00DF269F"/>
    <w:rsid w:val="00E1572A"/>
    <w:rsid w:val="00E931C7"/>
    <w:rsid w:val="00EF3D57"/>
    <w:rsid w:val="00F13DE9"/>
    <w:rsid w:val="00F20622"/>
    <w:rsid w:val="00F75492"/>
    <w:rsid w:val="00FE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229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22291"/>
  </w:style>
  <w:style w:type="paragraph" w:styleId="a4">
    <w:name w:val="footer"/>
    <w:basedOn w:val="a"/>
    <w:rsid w:val="00922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92229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a"/>
    <w:rsid w:val="00E1572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6">
    <w:name w:val="header"/>
    <w:basedOn w:val="a"/>
    <w:link w:val="Char0"/>
    <w:rsid w:val="00447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47E7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TSGC7.5-02-JL02设备故障维修记录[1].docx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设备故障维修记录</dc:title>
  <dc:creator>bitc</dc:creator>
  <cp:lastModifiedBy>Administrator</cp:lastModifiedBy>
  <cp:revision>2</cp:revision>
  <cp:lastPrinted>2013-12-12T07:03:00Z</cp:lastPrinted>
  <dcterms:created xsi:type="dcterms:W3CDTF">2014-07-07T06:17:00Z</dcterms:created>
  <dcterms:modified xsi:type="dcterms:W3CDTF">2014-07-07T06:17:00Z</dcterms:modified>
</cp:coreProperties>
</file>